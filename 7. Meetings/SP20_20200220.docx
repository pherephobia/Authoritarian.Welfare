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044DF2C" w:rsidR="008E53BB" w:rsidRPr="00913A21" w:rsidRDefault="008E53BB">
      <w:pPr>
        <w:rPr>
          <w:rFonts w:ascii="Garamond" w:hAnsi="Garamond"/>
          <w:b/>
          <w:bCs/>
          <w:sz w:val="32"/>
          <w:szCs w:val="40"/>
        </w:rPr>
      </w:pPr>
      <w:r w:rsidRPr="00913A21">
        <w:rPr>
          <w:rFonts w:ascii="Garamond" w:hAnsi="Garamond"/>
          <w:b/>
          <w:bCs/>
          <w:sz w:val="32"/>
          <w:szCs w:val="40"/>
        </w:rPr>
        <w:t>SP20: Meeting with Advisor</w:t>
      </w:r>
      <w:bookmarkStart w:id="0" w:name="_GoBack"/>
      <w:bookmarkEnd w:id="0"/>
    </w:p>
    <w:p w14:paraId="4ABDFE56" w14:textId="35BE41A7" w:rsidR="00534784" w:rsidRPr="00913A21" w:rsidRDefault="008E53BB">
      <w:pPr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 xml:space="preserve">Date: </w:t>
      </w:r>
      <w:r w:rsidR="00913A21" w:rsidRPr="00913A21">
        <w:rPr>
          <w:rFonts w:ascii="Garamond" w:hAnsi="Garamond"/>
          <w:sz w:val="28"/>
          <w:szCs w:val="36"/>
        </w:rPr>
        <w:t>2</w:t>
      </w:r>
      <w:r w:rsidRPr="00913A21">
        <w:rPr>
          <w:rFonts w:ascii="Garamond" w:hAnsi="Garamond"/>
          <w:sz w:val="28"/>
          <w:szCs w:val="36"/>
        </w:rPr>
        <w:t>/</w:t>
      </w:r>
      <w:r w:rsidR="00B83A39">
        <w:rPr>
          <w:rFonts w:ascii="Garamond" w:hAnsi="Garamond"/>
          <w:sz w:val="28"/>
          <w:szCs w:val="36"/>
        </w:rPr>
        <w:t>20</w:t>
      </w:r>
      <w:r w:rsidRPr="00913A21">
        <w:rPr>
          <w:rFonts w:ascii="Garamond" w:hAnsi="Garamond"/>
          <w:sz w:val="28"/>
          <w:szCs w:val="36"/>
        </w:rPr>
        <w:t>/2020, Starts from 1</w:t>
      </w:r>
      <w:r w:rsidR="00B83A39">
        <w:rPr>
          <w:rFonts w:ascii="Garamond" w:hAnsi="Garamond"/>
          <w:sz w:val="28"/>
          <w:szCs w:val="36"/>
        </w:rPr>
        <w:t>3</w:t>
      </w:r>
      <w:r w:rsidRPr="00913A21">
        <w:rPr>
          <w:rFonts w:ascii="Garamond" w:hAnsi="Garamond"/>
          <w:sz w:val="28"/>
          <w:szCs w:val="36"/>
        </w:rPr>
        <w:t>:</w:t>
      </w:r>
      <w:r w:rsidR="00913A21" w:rsidRPr="00913A21">
        <w:rPr>
          <w:rFonts w:ascii="Garamond" w:hAnsi="Garamond"/>
          <w:sz w:val="28"/>
          <w:szCs w:val="36"/>
        </w:rPr>
        <w:t>3</w:t>
      </w:r>
      <w:r w:rsidRPr="00913A21">
        <w:rPr>
          <w:rFonts w:ascii="Garamond" w:hAnsi="Garamond"/>
          <w:sz w:val="28"/>
          <w:szCs w:val="36"/>
        </w:rPr>
        <w:t>0 ~</w:t>
      </w:r>
    </w:p>
    <w:p w14:paraId="621D1395" w14:textId="4CE16B79" w:rsidR="00477A5A" w:rsidRPr="00913A21" w:rsidRDefault="00477A5A" w:rsidP="008A3B68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913A21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697E8FEF" w14:textId="622B55BD" w:rsidR="0098664D" w:rsidRPr="00913A21" w:rsidRDefault="00B83A39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The First Revised Draft</w:t>
      </w:r>
    </w:p>
    <w:p w14:paraId="7C4D2AC4" w14:textId="0E0960D7" w:rsidR="007975AB" w:rsidRDefault="00B83A39" w:rsidP="00B83A39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Subsection of temporal dynamics</w:t>
      </w:r>
      <w:r w:rsidR="00CE1180">
        <w:rPr>
          <w:rFonts w:ascii="Garamond" w:hAnsi="Garamond"/>
          <w:sz w:val="28"/>
          <w:szCs w:val="36"/>
        </w:rPr>
        <w:t>: Can I provide more theoretical backgrounds?</w:t>
      </w:r>
    </w:p>
    <w:p w14:paraId="58DC94F9" w14:textId="23B6B18A" w:rsidR="00B83A39" w:rsidRDefault="00B83A39" w:rsidP="00B83A39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Hypotheses</w:t>
      </w:r>
    </w:p>
    <w:p w14:paraId="73F056D2" w14:textId="74B513DB" w:rsidR="00477A5A" w:rsidRPr="00CE1180" w:rsidRDefault="00CE1180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Do I need to include Agrarian/Local elites to explain welfare provision in authoritarian regimes? Do autocrats fear for them?</w:t>
      </w:r>
    </w:p>
    <w:p w14:paraId="610CDBDD" w14:textId="0FD52ECF" w:rsidR="00566F2D" w:rsidRPr="00167CF6" w:rsidRDefault="00566F2D" w:rsidP="00566F2D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8"/>
          <w:szCs w:val="36"/>
        </w:rPr>
        <w:t>Walter Institute: Student Scholarship and Grants</w:t>
      </w:r>
      <w:r w:rsidR="00CE1180">
        <w:rPr>
          <w:rFonts w:ascii="Garamond" w:hAnsi="Garamond"/>
          <w:b/>
          <w:bCs/>
          <w:sz w:val="28"/>
          <w:szCs w:val="36"/>
        </w:rPr>
        <w:t>: Completed</w:t>
      </w:r>
    </w:p>
    <w:p w14:paraId="6967F757" w14:textId="305D697B" w:rsidR="00CE1180" w:rsidRPr="00CE1180" w:rsidRDefault="00CE1180" w:rsidP="00CE1180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 xml:space="preserve">Sent this proposal to Dr. </w:t>
      </w:r>
      <w:proofErr w:type="spellStart"/>
      <w:r>
        <w:rPr>
          <w:rFonts w:ascii="Garamond" w:hAnsi="Garamond"/>
          <w:b/>
          <w:bCs/>
          <w:sz w:val="28"/>
          <w:szCs w:val="36"/>
        </w:rPr>
        <w:t>Estancona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 to get some advice.</w:t>
      </w:r>
    </w:p>
    <w:p w14:paraId="31943C33" w14:textId="51C5E75A" w:rsidR="00477A5A" w:rsidRPr="00CE1180" w:rsidRDefault="00566F2D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Note:</w:t>
      </w:r>
    </w:p>
    <w:p w14:paraId="07BDE548" w14:textId="72D4B99F" w:rsidR="00CE1180" w:rsidRPr="00167CF6" w:rsidRDefault="00CE1180" w:rsidP="00CE1180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8"/>
          <w:szCs w:val="36"/>
        </w:rPr>
        <w:t>ICPSR</w:t>
      </w:r>
    </w:p>
    <w:p w14:paraId="1B11B262" w14:textId="2CE96DAE" w:rsidR="00CE1180" w:rsidRDefault="00CE1180" w:rsidP="00CE1180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Two possible strategies</w:t>
      </w:r>
    </w:p>
    <w:p w14:paraId="2BD13064" w14:textId="77777777" w:rsidR="00CE1180" w:rsidRPr="00CE1180" w:rsidRDefault="00CE1180" w:rsidP="00CE1180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CE1180">
        <w:rPr>
          <w:rFonts w:ascii="Garamond" w:hAnsi="Garamond"/>
          <w:sz w:val="28"/>
          <w:szCs w:val="36"/>
        </w:rPr>
        <w:t xml:space="preserve">Learn and practice as much as possible what I can get from the department classes, and then go to ICPSR to learn specified skills. </w:t>
      </w:r>
      <w:proofErr w:type="gramStart"/>
      <w:r w:rsidRPr="00CE1180">
        <w:rPr>
          <w:rFonts w:ascii="Garamond" w:hAnsi="Garamond"/>
          <w:sz w:val="28"/>
          <w:szCs w:val="36"/>
        </w:rPr>
        <w:t>So</w:t>
      </w:r>
      <w:proofErr w:type="gramEnd"/>
      <w:r w:rsidRPr="00CE1180">
        <w:rPr>
          <w:rFonts w:ascii="Garamond" w:hAnsi="Garamond"/>
          <w:sz w:val="28"/>
          <w:szCs w:val="36"/>
        </w:rPr>
        <w:t xml:space="preserve"> it assumes the 3rd summer.</w:t>
      </w:r>
    </w:p>
    <w:p w14:paraId="288E7F7A" w14:textId="133A323D" w:rsidR="00CE1180" w:rsidRPr="00CE1180" w:rsidRDefault="00CE1180" w:rsidP="00CE1180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CE1180">
        <w:rPr>
          <w:rFonts w:ascii="Garamond" w:hAnsi="Garamond"/>
          <w:sz w:val="28"/>
          <w:szCs w:val="36"/>
        </w:rPr>
        <w:t>Before the pressure of comprehensive exam comes, go to ICPSR and get trained. It would assume this summer.</w:t>
      </w:r>
    </w:p>
    <w:p w14:paraId="7DBD399E" w14:textId="03A31D1B" w:rsidR="00CE1180" w:rsidRDefault="00CE1180" w:rsidP="00CE1180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Possible funds:</w:t>
      </w:r>
    </w:p>
    <w:p w14:paraId="2279B705" w14:textId="66359675" w:rsidR="00CE1180" w:rsidRDefault="00CE1180" w:rsidP="00CE1180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 w:rsidRPr="00CE1180">
        <w:rPr>
          <w:rFonts w:ascii="Garamond" w:hAnsi="Garamond"/>
          <w:sz w:val="28"/>
          <w:szCs w:val="36"/>
        </w:rPr>
        <w:t>Scholarship for Political Science Research</w:t>
      </w:r>
      <w:r>
        <w:rPr>
          <w:rFonts w:ascii="Garamond" w:hAnsi="Garamond"/>
          <w:sz w:val="28"/>
          <w:szCs w:val="36"/>
        </w:rPr>
        <w:t xml:space="preserve"> (restricted)</w:t>
      </w:r>
    </w:p>
    <w:p w14:paraId="367B963E" w14:textId="77777777" w:rsidR="00CE1180" w:rsidRPr="00CE1180" w:rsidRDefault="00CE1180" w:rsidP="00CE1180">
      <w:pPr>
        <w:pStyle w:val="ae"/>
        <w:numPr>
          <w:ilvl w:val="2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CE1180">
        <w:rPr>
          <w:rFonts w:ascii="Garamond" w:hAnsi="Garamond"/>
          <w:sz w:val="28"/>
          <w:szCs w:val="36"/>
        </w:rPr>
        <w:t>the Scholarship for Political Science Research, for Summer Program applicants working in methodology, statistical analysis, or formal modeling.</w:t>
      </w:r>
    </w:p>
    <w:p w14:paraId="61B8C256" w14:textId="510D3E4C" w:rsidR="00CE1180" w:rsidRPr="00CE1180" w:rsidRDefault="00CE1180" w:rsidP="00CE1180">
      <w:pPr>
        <w:pStyle w:val="ae"/>
        <w:numPr>
          <w:ilvl w:val="2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CE1180">
        <w:rPr>
          <w:rFonts w:ascii="Garamond" w:hAnsi="Garamond"/>
          <w:sz w:val="28"/>
          <w:szCs w:val="36"/>
        </w:rPr>
        <w:t xml:space="preserve">One of the applicant's declared areas of concentration must be methodology, statistical analysis, or formal modeling. </w:t>
      </w:r>
    </w:p>
    <w:p w14:paraId="6F824F6D" w14:textId="3CFF2A78" w:rsidR="00477A5A" w:rsidRPr="00913A21" w:rsidRDefault="00477A5A" w:rsidP="008A3B68">
      <w:pPr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</w:p>
    <w:sectPr w:rsidR="00477A5A" w:rsidRPr="00913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1CB6" w14:textId="77777777" w:rsidR="003A45A0" w:rsidRDefault="003A45A0" w:rsidP="00B772E1">
      <w:pPr>
        <w:spacing w:after="0" w:line="240" w:lineRule="auto"/>
      </w:pPr>
      <w:r>
        <w:separator/>
      </w:r>
    </w:p>
  </w:endnote>
  <w:endnote w:type="continuationSeparator" w:id="0">
    <w:p w14:paraId="01400D0F" w14:textId="77777777" w:rsidR="003A45A0" w:rsidRDefault="003A45A0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B515" w14:textId="77777777" w:rsidR="003A45A0" w:rsidRDefault="003A45A0" w:rsidP="00B772E1">
      <w:pPr>
        <w:spacing w:after="0" w:line="240" w:lineRule="auto"/>
      </w:pPr>
      <w:r>
        <w:separator/>
      </w:r>
    </w:p>
  </w:footnote>
  <w:footnote w:type="continuationSeparator" w:id="0">
    <w:p w14:paraId="56CE3842" w14:textId="77777777" w:rsidR="003A45A0" w:rsidRDefault="003A45A0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5pt;height:11.5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89B4B6A"/>
    <w:multiLevelType w:val="hybridMultilevel"/>
    <w:tmpl w:val="0836763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kwrwUATh7ApywAAAA="/>
  </w:docVars>
  <w:rsids>
    <w:rsidRoot w:val="008E53BB"/>
    <w:rsid w:val="000633F9"/>
    <w:rsid w:val="000B7A50"/>
    <w:rsid w:val="00167CF6"/>
    <w:rsid w:val="00177658"/>
    <w:rsid w:val="002A49DD"/>
    <w:rsid w:val="00346D5B"/>
    <w:rsid w:val="00385C16"/>
    <w:rsid w:val="003A45A0"/>
    <w:rsid w:val="00477A5A"/>
    <w:rsid w:val="00534784"/>
    <w:rsid w:val="00565080"/>
    <w:rsid w:val="00566F2D"/>
    <w:rsid w:val="005E26C4"/>
    <w:rsid w:val="007722D2"/>
    <w:rsid w:val="007975AB"/>
    <w:rsid w:val="008A3B68"/>
    <w:rsid w:val="008E53BB"/>
    <w:rsid w:val="00913A21"/>
    <w:rsid w:val="0098664D"/>
    <w:rsid w:val="00B44BE1"/>
    <w:rsid w:val="00B772E1"/>
    <w:rsid w:val="00B83A39"/>
    <w:rsid w:val="00C57B41"/>
    <w:rsid w:val="00C66A11"/>
    <w:rsid w:val="00CE1180"/>
    <w:rsid w:val="00D356BF"/>
    <w:rsid w:val="00DA3B16"/>
    <w:rsid w:val="00E77A46"/>
    <w:rsid w:val="00E91725"/>
    <w:rsid w:val="00F60AED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8164-5A3A-437E-BF22-1546166C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1176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9</cp:revision>
  <cp:lastPrinted>2020-01-23T17:20:00Z</cp:lastPrinted>
  <dcterms:created xsi:type="dcterms:W3CDTF">2020-01-16T01:31:00Z</dcterms:created>
  <dcterms:modified xsi:type="dcterms:W3CDTF">2020-02-20T18:27:00Z</dcterms:modified>
</cp:coreProperties>
</file>