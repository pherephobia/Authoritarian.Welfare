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A8B8C" w14:textId="6044DF2C" w:rsidR="008E53BB" w:rsidRPr="00913A21" w:rsidRDefault="008E53BB">
      <w:pPr>
        <w:rPr>
          <w:rFonts w:ascii="Garamond" w:hAnsi="Garamond"/>
          <w:b/>
          <w:bCs/>
          <w:sz w:val="32"/>
          <w:szCs w:val="40"/>
        </w:rPr>
      </w:pPr>
      <w:r w:rsidRPr="00913A21">
        <w:rPr>
          <w:rFonts w:ascii="Garamond" w:hAnsi="Garamond"/>
          <w:b/>
          <w:bCs/>
          <w:sz w:val="32"/>
          <w:szCs w:val="40"/>
        </w:rPr>
        <w:t>SP20: Meeting with Advisor</w:t>
      </w:r>
    </w:p>
    <w:p w14:paraId="4ABDFE56" w14:textId="7EA93423" w:rsidR="00534784" w:rsidRPr="00913A21" w:rsidRDefault="008E53BB">
      <w:pPr>
        <w:rPr>
          <w:rFonts w:ascii="Garamond" w:hAnsi="Garamond"/>
          <w:sz w:val="28"/>
          <w:szCs w:val="36"/>
        </w:rPr>
      </w:pPr>
      <w:r w:rsidRPr="00913A21">
        <w:rPr>
          <w:rFonts w:ascii="Garamond" w:hAnsi="Garamond"/>
          <w:sz w:val="28"/>
          <w:szCs w:val="36"/>
        </w:rPr>
        <w:t xml:space="preserve">Date: </w:t>
      </w:r>
      <w:r w:rsidR="00913A21" w:rsidRPr="00913A21">
        <w:rPr>
          <w:rFonts w:ascii="Garamond" w:hAnsi="Garamond"/>
          <w:sz w:val="28"/>
          <w:szCs w:val="36"/>
        </w:rPr>
        <w:t>2</w:t>
      </w:r>
      <w:r w:rsidRPr="00913A21">
        <w:rPr>
          <w:rFonts w:ascii="Garamond" w:hAnsi="Garamond"/>
          <w:sz w:val="28"/>
          <w:szCs w:val="36"/>
        </w:rPr>
        <w:t>/</w:t>
      </w:r>
      <w:r w:rsidR="00913A21" w:rsidRPr="00913A21">
        <w:rPr>
          <w:rFonts w:ascii="Garamond" w:hAnsi="Garamond"/>
          <w:sz w:val="28"/>
          <w:szCs w:val="36"/>
        </w:rPr>
        <w:t>5</w:t>
      </w:r>
      <w:r w:rsidRPr="00913A21">
        <w:rPr>
          <w:rFonts w:ascii="Garamond" w:hAnsi="Garamond"/>
          <w:sz w:val="28"/>
          <w:szCs w:val="36"/>
        </w:rPr>
        <w:t>/2020, Starts from 1</w:t>
      </w:r>
      <w:r w:rsidR="00913A21" w:rsidRPr="00913A21">
        <w:rPr>
          <w:rFonts w:ascii="Garamond" w:hAnsi="Garamond"/>
          <w:sz w:val="28"/>
          <w:szCs w:val="36"/>
        </w:rPr>
        <w:t>4</w:t>
      </w:r>
      <w:r w:rsidRPr="00913A21">
        <w:rPr>
          <w:rFonts w:ascii="Garamond" w:hAnsi="Garamond"/>
          <w:sz w:val="28"/>
          <w:szCs w:val="36"/>
        </w:rPr>
        <w:t>:</w:t>
      </w:r>
      <w:r w:rsidR="00913A21" w:rsidRPr="00913A21">
        <w:rPr>
          <w:rFonts w:ascii="Garamond" w:hAnsi="Garamond"/>
          <w:sz w:val="28"/>
          <w:szCs w:val="36"/>
        </w:rPr>
        <w:t>3</w:t>
      </w:r>
      <w:r w:rsidRPr="00913A21">
        <w:rPr>
          <w:rFonts w:ascii="Garamond" w:hAnsi="Garamond"/>
          <w:sz w:val="28"/>
          <w:szCs w:val="36"/>
        </w:rPr>
        <w:t>0 ~</w:t>
      </w:r>
    </w:p>
    <w:p w14:paraId="621D1395" w14:textId="4CE16B79" w:rsidR="00477A5A" w:rsidRPr="00913A21" w:rsidRDefault="00477A5A" w:rsidP="00477A5A">
      <w:pPr>
        <w:pStyle w:val="ae"/>
        <w:numPr>
          <w:ilvl w:val="0"/>
          <w:numId w:val="1"/>
        </w:numPr>
        <w:ind w:leftChars="0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ja-JP"/>
        </w:rPr>
      </w:pPr>
      <w:r w:rsidRPr="00913A21">
        <w:rPr>
          <w:rFonts w:ascii="Garamond" w:hAnsi="Garamond"/>
          <w:b/>
          <w:bCs/>
          <w:sz w:val="28"/>
          <w:szCs w:val="36"/>
        </w:rPr>
        <w:t>Research: Authoritarian Welfare State Paper: Write a Note here.</w:t>
      </w:r>
    </w:p>
    <w:p w14:paraId="697E8FEF" w14:textId="50EA262F" w:rsidR="0098664D" w:rsidRPr="00913A21" w:rsidRDefault="00913A21" w:rsidP="00477A5A">
      <w:pPr>
        <w:pStyle w:val="ae"/>
        <w:numPr>
          <w:ilvl w:val="0"/>
          <w:numId w:val="4"/>
        </w:numPr>
        <w:ind w:leftChars="0"/>
        <w:rPr>
          <w:rFonts w:ascii="Garamond" w:hAnsi="Garamond"/>
          <w:b/>
          <w:bCs/>
          <w:sz w:val="28"/>
          <w:szCs w:val="36"/>
        </w:rPr>
      </w:pPr>
      <w:r w:rsidRPr="00913A21">
        <w:rPr>
          <w:rFonts w:ascii="Garamond" w:hAnsi="Garamond"/>
          <w:b/>
          <w:bCs/>
          <w:sz w:val="28"/>
          <w:szCs w:val="36"/>
        </w:rPr>
        <w:t>Consider the model specification</w:t>
      </w:r>
    </w:p>
    <w:p w14:paraId="4E4355A6" w14:textId="76A51394" w:rsidR="0098664D" w:rsidRPr="00913A21" w:rsidRDefault="00913A21" w:rsidP="0098664D">
      <w:pPr>
        <w:pStyle w:val="ae"/>
        <w:numPr>
          <w:ilvl w:val="1"/>
          <w:numId w:val="4"/>
        </w:numPr>
        <w:ind w:leftChars="0"/>
        <w:rPr>
          <w:rFonts w:ascii="Garamond" w:hAnsi="Garamond"/>
          <w:sz w:val="28"/>
          <w:szCs w:val="36"/>
        </w:rPr>
      </w:pPr>
      <w:r w:rsidRPr="00913A21">
        <w:rPr>
          <w:rFonts w:ascii="Garamond" w:hAnsi="Garamond"/>
          <w:sz w:val="28"/>
          <w:szCs w:val="36"/>
        </w:rPr>
        <w:t>Time fixed effects → theoretically important?</w:t>
      </w:r>
    </w:p>
    <w:p w14:paraId="35ECFFD7" w14:textId="3CC43273" w:rsidR="00913A21" w:rsidRPr="00913A21" w:rsidRDefault="00913A21" w:rsidP="00913A21">
      <w:pPr>
        <w:pStyle w:val="ae"/>
        <w:numPr>
          <w:ilvl w:val="2"/>
          <w:numId w:val="4"/>
        </w:numPr>
        <w:ind w:leftChars="0"/>
        <w:rPr>
          <w:rFonts w:ascii="Garamond" w:hAnsi="Garamond"/>
          <w:sz w:val="28"/>
          <w:szCs w:val="36"/>
        </w:rPr>
      </w:pPr>
      <w:r w:rsidRPr="00913A21">
        <w:rPr>
          <w:rFonts w:ascii="Garamond" w:hAnsi="Garamond"/>
          <w:sz w:val="28"/>
          <w:szCs w:val="36"/>
        </w:rPr>
        <w:t>The influence of Core groups for Coalition on welfare programs can change over times.</w:t>
      </w:r>
    </w:p>
    <w:p w14:paraId="4DD049BB" w14:textId="51E469E6" w:rsidR="00913A21" w:rsidRPr="00913A21" w:rsidRDefault="00913A21" w:rsidP="00913A21">
      <w:pPr>
        <w:pStyle w:val="ae"/>
        <w:numPr>
          <w:ilvl w:val="2"/>
          <w:numId w:val="4"/>
        </w:numPr>
        <w:ind w:leftChars="0"/>
        <w:rPr>
          <w:rFonts w:ascii="Garamond" w:hAnsi="Garamond"/>
          <w:sz w:val="28"/>
          <w:szCs w:val="36"/>
        </w:rPr>
      </w:pPr>
      <w:r w:rsidRPr="00913A21">
        <w:rPr>
          <w:rFonts w:ascii="Garamond" w:hAnsi="Garamond"/>
          <w:sz w:val="28"/>
          <w:szCs w:val="36"/>
        </w:rPr>
        <w:t>Cite Dahlum et al. 2019 in terms of the temporal dynamic of classes in regimes.</w:t>
      </w:r>
    </w:p>
    <w:p w14:paraId="42BF7040" w14:textId="7925CC61" w:rsidR="00913A21" w:rsidRPr="00913A21" w:rsidRDefault="00913A21" w:rsidP="00913A21">
      <w:pPr>
        <w:pStyle w:val="ae"/>
        <w:numPr>
          <w:ilvl w:val="3"/>
          <w:numId w:val="4"/>
        </w:numPr>
        <w:ind w:leftChars="0"/>
        <w:rPr>
          <w:rFonts w:ascii="Garamond" w:hAnsi="Garamond"/>
          <w:sz w:val="28"/>
          <w:szCs w:val="36"/>
        </w:rPr>
      </w:pPr>
      <w:r w:rsidRPr="00913A21">
        <w:rPr>
          <w:rFonts w:ascii="Garamond" w:hAnsi="Garamond"/>
          <w:sz w:val="28"/>
          <w:szCs w:val="36"/>
        </w:rPr>
        <w:t>Fixed effects</w:t>
      </w:r>
      <w:r w:rsidRPr="00913A21">
        <w:rPr>
          <w:rFonts w:ascii="Garamond" w:eastAsia="나눔손글씨 펜" w:hAnsi="Garamond"/>
          <w:sz w:val="28"/>
          <w:szCs w:val="36"/>
        </w:rPr>
        <w:t>를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사용하면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기준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연도에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따른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시간의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흐름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등을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통제하는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것이므로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해석하자면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기준년도의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그룹들의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종속변수에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대한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순수효과를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보게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된다</w:t>
      </w:r>
      <w:r w:rsidRPr="00913A21">
        <w:rPr>
          <w:rFonts w:ascii="Garamond" w:eastAsia="나눔손글씨 펜" w:hAnsi="Garamond"/>
          <w:sz w:val="28"/>
          <w:szCs w:val="36"/>
        </w:rPr>
        <w:t xml:space="preserve">. </w:t>
      </w:r>
      <w:r w:rsidRPr="00913A21">
        <w:rPr>
          <w:rFonts w:ascii="Garamond" w:eastAsia="나눔손글씨 펜" w:hAnsi="Garamond"/>
          <w:sz w:val="28"/>
          <w:szCs w:val="36"/>
        </w:rPr>
        <w:t>그런데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그게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정말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내가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보고자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했던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건가</w:t>
      </w:r>
      <w:r w:rsidRPr="00913A21">
        <w:rPr>
          <w:rFonts w:ascii="Garamond" w:eastAsia="나눔손글씨 펜" w:hAnsi="Garamond"/>
          <w:sz w:val="28"/>
          <w:szCs w:val="36"/>
        </w:rPr>
        <w:t>?</w:t>
      </w:r>
    </w:p>
    <w:p w14:paraId="7F358571" w14:textId="77777777" w:rsidR="00913A21" w:rsidRPr="00913A21" w:rsidRDefault="00913A21" w:rsidP="00913A21">
      <w:pPr>
        <w:pStyle w:val="ae"/>
        <w:numPr>
          <w:ilvl w:val="3"/>
          <w:numId w:val="4"/>
        </w:numPr>
        <w:ind w:leftChars="0"/>
        <w:rPr>
          <w:rFonts w:ascii="Garamond" w:hAnsi="Garamond"/>
          <w:sz w:val="28"/>
          <w:szCs w:val="36"/>
        </w:rPr>
      </w:pPr>
      <w:r w:rsidRPr="00913A21">
        <w:rPr>
          <w:rFonts w:ascii="Garamond" w:eastAsia="나눔손글씨 펜" w:hAnsi="Garamond"/>
          <w:sz w:val="28"/>
          <w:szCs w:val="36"/>
        </w:rPr>
        <w:t>시간을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넣게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되면</w:t>
      </w:r>
      <w:r w:rsidRPr="00913A21">
        <w:rPr>
          <w:rFonts w:ascii="Garamond" w:eastAsia="나눔손글씨 펜" w:hAnsi="Garamond"/>
          <w:sz w:val="28"/>
          <w:szCs w:val="36"/>
        </w:rPr>
        <w:t xml:space="preserve"> (interaction: year##i.groups) </w:t>
      </w:r>
      <w:r w:rsidRPr="00913A21">
        <w:rPr>
          <w:rFonts w:ascii="Garamond" w:eastAsia="나눔손글씨 펜" w:hAnsi="Garamond"/>
          <w:sz w:val="28"/>
          <w:szCs w:val="36"/>
        </w:rPr>
        <w:t>각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그룹이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시간의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흐름에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따라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종속변수에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미치는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영향력의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변화를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파악할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수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있다</w:t>
      </w:r>
      <w:r w:rsidRPr="00913A21">
        <w:rPr>
          <w:rFonts w:ascii="Garamond" w:eastAsia="나눔손글씨 펜" w:hAnsi="Garamond"/>
          <w:sz w:val="28"/>
          <w:szCs w:val="36"/>
        </w:rPr>
        <w:t>.</w:t>
      </w:r>
    </w:p>
    <w:p w14:paraId="3A1E9B40" w14:textId="1802C012" w:rsidR="00913A21" w:rsidRPr="00913A21" w:rsidRDefault="00913A21" w:rsidP="00913A21">
      <w:pPr>
        <w:pStyle w:val="ae"/>
        <w:numPr>
          <w:ilvl w:val="3"/>
          <w:numId w:val="4"/>
        </w:numPr>
        <w:ind w:leftChars="0"/>
        <w:rPr>
          <w:rFonts w:ascii="Garamond" w:hAnsi="Garamond"/>
          <w:sz w:val="28"/>
          <w:szCs w:val="36"/>
        </w:rPr>
      </w:pPr>
      <w:r w:rsidRPr="00913A21">
        <w:rPr>
          <w:rFonts w:ascii="Garamond" w:eastAsia="나눔손글씨 펜" w:hAnsi="Garamond"/>
          <w:sz w:val="28"/>
          <w:szCs w:val="36"/>
        </w:rPr>
        <w:t>동시에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주요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시간대의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변동을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넣으면</w:t>
      </w:r>
      <w:r w:rsidRPr="00913A21">
        <w:rPr>
          <w:rFonts w:ascii="Garamond" w:eastAsia="나눔손글씨 펜" w:hAnsi="Garamond"/>
          <w:sz w:val="28"/>
          <w:szCs w:val="36"/>
        </w:rPr>
        <w:t xml:space="preserve">? </w:t>
      </w:r>
      <w:r w:rsidRPr="00913A21">
        <w:rPr>
          <w:rFonts w:ascii="Garamond" w:eastAsia="나눔손글씨 펜" w:hAnsi="Garamond"/>
          <w:sz w:val="28"/>
          <w:szCs w:val="36"/>
        </w:rPr>
        <w:t>복지국가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연구도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굉장히</w:t>
      </w:r>
      <w:r w:rsidRPr="00913A21">
        <w:rPr>
          <w:rFonts w:ascii="Garamond" w:eastAsia="나눔손글씨 펜" w:hAnsi="Garamond"/>
          <w:sz w:val="28"/>
          <w:szCs w:val="36"/>
        </w:rPr>
        <w:t xml:space="preserve"> time-sensitive </w:t>
      </w:r>
      <w:r w:rsidRPr="00913A21">
        <w:rPr>
          <w:rFonts w:ascii="Garamond" w:eastAsia="나눔손글씨 펜" w:hAnsi="Garamond"/>
          <w:sz w:val="28"/>
          <w:szCs w:val="36"/>
        </w:rPr>
        <w:t>하지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않나</w:t>
      </w:r>
      <w:r w:rsidRPr="00913A21">
        <w:rPr>
          <w:rFonts w:ascii="Garamond" w:eastAsia="나눔손글씨 펜" w:hAnsi="Garamond"/>
          <w:sz w:val="28"/>
          <w:szCs w:val="36"/>
        </w:rPr>
        <w:t xml:space="preserve">? </w:t>
      </w:r>
    </w:p>
    <w:p w14:paraId="3C8F24AB" w14:textId="186F143F" w:rsidR="00913A21" w:rsidRPr="00913A21" w:rsidRDefault="00913A21" w:rsidP="00913A21">
      <w:pPr>
        <w:pStyle w:val="ae"/>
        <w:numPr>
          <w:ilvl w:val="1"/>
          <w:numId w:val="4"/>
        </w:numPr>
        <w:ind w:leftChars="0"/>
        <w:rPr>
          <w:rFonts w:ascii="Garamond" w:eastAsia="나눔손글씨 펜" w:hAnsi="Garamond"/>
          <w:sz w:val="28"/>
          <w:szCs w:val="36"/>
        </w:rPr>
      </w:pPr>
      <w:r w:rsidRPr="00913A21">
        <w:rPr>
          <w:rFonts w:ascii="Garamond" w:eastAsia="나눔손글씨 펜" w:hAnsi="Garamond"/>
          <w:sz w:val="28"/>
          <w:szCs w:val="36"/>
        </w:rPr>
        <w:t>Coverage</w:t>
      </w:r>
      <w:r w:rsidRPr="00913A21">
        <w:rPr>
          <w:rFonts w:ascii="Garamond" w:eastAsia="나눔손글씨 펜" w:hAnsi="Garamond"/>
          <w:sz w:val="28"/>
          <w:szCs w:val="36"/>
        </w:rPr>
        <w:t>를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포기하고</w:t>
      </w:r>
      <w:r w:rsidRPr="00913A21">
        <w:rPr>
          <w:rFonts w:ascii="Garamond" w:eastAsia="나눔손글씨 펜" w:hAnsi="Garamond"/>
          <w:sz w:val="28"/>
          <w:szCs w:val="36"/>
        </w:rPr>
        <w:t xml:space="preserve"> encompassingness, </w:t>
      </w:r>
      <w:r w:rsidRPr="00913A21">
        <w:rPr>
          <w:rFonts w:ascii="Garamond" w:eastAsia="나눔손글씨 펜" w:hAnsi="Garamond"/>
          <w:sz w:val="28"/>
          <w:szCs w:val="36"/>
        </w:rPr>
        <w:t>그리고</w:t>
      </w:r>
      <w:r w:rsidRPr="00913A21">
        <w:rPr>
          <w:rFonts w:ascii="Garamond" w:eastAsia="나눔손글씨 펜" w:hAnsi="Garamond"/>
          <w:sz w:val="28"/>
          <w:szCs w:val="36"/>
        </w:rPr>
        <w:t xml:space="preserve"> specific programs</w:t>
      </w:r>
      <w:r w:rsidRPr="00913A21">
        <w:rPr>
          <w:rFonts w:ascii="Garamond" w:eastAsia="나눔손글씨 펜" w:hAnsi="Garamond"/>
          <w:sz w:val="28"/>
          <w:szCs w:val="36"/>
        </w:rPr>
        <w:t>로</w:t>
      </w:r>
      <w:r w:rsidRPr="00913A21">
        <w:rPr>
          <w:rFonts w:ascii="Garamond" w:eastAsia="나눔손글씨 펜" w:hAnsi="Garamond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가는</w:t>
      </w:r>
      <w:r>
        <w:rPr>
          <w:rFonts w:ascii="Garamond" w:eastAsia="나눔손글씨 펜" w:hAnsi="Garamond" w:hint="eastAsia"/>
          <w:sz w:val="28"/>
          <w:szCs w:val="36"/>
        </w:rPr>
        <w:t xml:space="preserve"> </w:t>
      </w:r>
      <w:r w:rsidRPr="00913A21">
        <w:rPr>
          <w:rFonts w:ascii="Garamond" w:eastAsia="나눔손글씨 펜" w:hAnsi="Garamond"/>
          <w:sz w:val="28"/>
          <w:szCs w:val="36"/>
        </w:rPr>
        <w:t>건</w:t>
      </w:r>
      <w:r w:rsidRPr="00913A21">
        <w:rPr>
          <w:rFonts w:ascii="Garamond" w:eastAsia="나눔손글씨 펜" w:hAnsi="Garamond"/>
          <w:sz w:val="28"/>
          <w:szCs w:val="36"/>
        </w:rPr>
        <w:t>?</w:t>
      </w:r>
    </w:p>
    <w:p w14:paraId="07B2061F" w14:textId="5999134C" w:rsidR="00E77A46" w:rsidRPr="00913A21" w:rsidRDefault="00E77A46" w:rsidP="00477A5A">
      <w:pPr>
        <w:pStyle w:val="ae"/>
        <w:numPr>
          <w:ilvl w:val="0"/>
          <w:numId w:val="4"/>
        </w:numPr>
        <w:ind w:leftChars="0"/>
        <w:rPr>
          <w:rFonts w:ascii="Garamond" w:hAnsi="Garamond"/>
          <w:b/>
          <w:bCs/>
          <w:sz w:val="28"/>
          <w:szCs w:val="36"/>
        </w:rPr>
      </w:pPr>
      <w:r w:rsidRPr="00913A21">
        <w:rPr>
          <w:rFonts w:ascii="Garamond" w:hAnsi="Garamond"/>
          <w:b/>
          <w:bCs/>
          <w:sz w:val="28"/>
          <w:szCs w:val="36"/>
        </w:rPr>
        <w:t xml:space="preserve">Dahlum, Knutsen and Wig. 2019. “Who Revolts? Empirically Revisiting the Social Origins of Democracy.” </w:t>
      </w:r>
      <w:r w:rsidRPr="00913A21">
        <w:rPr>
          <w:rFonts w:ascii="Garamond" w:hAnsi="Garamond"/>
          <w:b/>
          <w:bCs/>
          <w:i/>
          <w:iCs/>
          <w:sz w:val="28"/>
          <w:szCs w:val="36"/>
        </w:rPr>
        <w:t>The Journal of Politics</w:t>
      </w:r>
      <w:r w:rsidRPr="00913A21">
        <w:rPr>
          <w:rFonts w:ascii="Garamond" w:hAnsi="Garamond"/>
          <w:b/>
          <w:bCs/>
          <w:sz w:val="28"/>
          <w:szCs w:val="36"/>
        </w:rPr>
        <w:t>. 81(4): 1494-1499.</w:t>
      </w:r>
    </w:p>
    <w:p w14:paraId="600FFD7D" w14:textId="46E57E77" w:rsidR="00E77A46" w:rsidRPr="00913A21" w:rsidRDefault="00B44BE1" w:rsidP="00E77A46">
      <w:pPr>
        <w:pStyle w:val="ae"/>
        <w:numPr>
          <w:ilvl w:val="1"/>
          <w:numId w:val="4"/>
        </w:numPr>
        <w:ind w:leftChars="0"/>
        <w:rPr>
          <w:rFonts w:ascii="Garamond" w:hAnsi="Garamond"/>
          <w:sz w:val="28"/>
          <w:szCs w:val="36"/>
        </w:rPr>
      </w:pPr>
      <w:r w:rsidRPr="00913A21">
        <w:rPr>
          <w:rFonts w:ascii="Garamond" w:hAnsi="Garamond"/>
          <w:sz w:val="28"/>
          <w:szCs w:val="36"/>
        </w:rPr>
        <w:t>Argument: Movement dominated by industrial workers or middle classes are more likely to yield democratization, particularly in fairly urbanized societies.</w:t>
      </w:r>
    </w:p>
    <w:p w14:paraId="6D316D80" w14:textId="78687818" w:rsidR="00B44BE1" w:rsidRDefault="00B44BE1" w:rsidP="00B44BE1">
      <w:pPr>
        <w:pStyle w:val="ae"/>
        <w:numPr>
          <w:ilvl w:val="2"/>
          <w:numId w:val="4"/>
        </w:numPr>
        <w:ind w:leftChars="0"/>
        <w:rPr>
          <w:rFonts w:ascii="Garamond" w:hAnsi="Garamond"/>
          <w:sz w:val="28"/>
          <w:szCs w:val="36"/>
        </w:rPr>
      </w:pPr>
      <w:r w:rsidRPr="00913A21">
        <w:rPr>
          <w:rFonts w:ascii="Garamond" w:hAnsi="Garamond"/>
          <w:sz w:val="28"/>
          <w:szCs w:val="36"/>
        </w:rPr>
        <w:t xml:space="preserve">Mechanism: the capability to organize and maintain large-scale collective action to challenge the regime over time. </w:t>
      </w:r>
    </w:p>
    <w:p w14:paraId="5AD42E4C" w14:textId="58535DF8" w:rsidR="00913A21" w:rsidRDefault="00913A21" w:rsidP="00B44BE1">
      <w:pPr>
        <w:pStyle w:val="ae"/>
        <w:numPr>
          <w:ilvl w:val="2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Extract t</w:t>
      </w:r>
      <w:r>
        <w:rPr>
          <w:rFonts w:ascii="Garamond" w:hAnsi="Garamond" w:hint="eastAsia"/>
          <w:sz w:val="28"/>
          <w:szCs w:val="36"/>
        </w:rPr>
        <w:t xml:space="preserve">ime </w:t>
      </w:r>
      <w:r>
        <w:rPr>
          <w:rFonts w:ascii="Garamond" w:hAnsi="Garamond"/>
          <w:sz w:val="28"/>
          <w:szCs w:val="36"/>
        </w:rPr>
        <w:t>dynamics of core groups discussion from this article.</w:t>
      </w:r>
    </w:p>
    <w:p w14:paraId="20438917" w14:textId="77777777" w:rsidR="00F60AED" w:rsidRDefault="00F60AED" w:rsidP="00913A21">
      <w:pPr>
        <w:pStyle w:val="ae"/>
        <w:numPr>
          <w:ilvl w:val="0"/>
          <w:numId w:val="4"/>
        </w:numPr>
        <w:ind w:leftChars="0"/>
        <w:rPr>
          <w:rFonts w:ascii="Garamond" w:hAnsi="Garamond"/>
          <w:b/>
          <w:bCs/>
          <w:sz w:val="28"/>
          <w:szCs w:val="36"/>
        </w:rPr>
      </w:pPr>
      <w:r>
        <w:rPr>
          <w:rFonts w:ascii="Garamond" w:hAnsi="Garamond"/>
          <w:b/>
          <w:bCs/>
          <w:sz w:val="28"/>
          <w:szCs w:val="36"/>
        </w:rPr>
        <w:lastRenderedPageBreak/>
        <w:t>Cassani, Andrea. 2017. “Social Services to Claim Legitimacy: Comparing Autocracies’ Performance</w:t>
      </w:r>
      <w:r w:rsidR="00913A21" w:rsidRPr="00913A21">
        <w:rPr>
          <w:rFonts w:ascii="Garamond" w:hAnsi="Garamond"/>
          <w:b/>
          <w:bCs/>
          <w:sz w:val="28"/>
          <w:szCs w:val="36"/>
        </w:rPr>
        <w:t>.</w:t>
      </w:r>
      <w:r>
        <w:rPr>
          <w:rFonts w:ascii="Garamond" w:hAnsi="Garamond"/>
          <w:b/>
          <w:bCs/>
          <w:sz w:val="28"/>
          <w:szCs w:val="36"/>
        </w:rPr>
        <w:t xml:space="preserve">” </w:t>
      </w:r>
      <w:r>
        <w:rPr>
          <w:rFonts w:ascii="Garamond" w:hAnsi="Garamond"/>
          <w:b/>
          <w:bCs/>
          <w:i/>
          <w:iCs/>
          <w:sz w:val="28"/>
          <w:szCs w:val="36"/>
        </w:rPr>
        <w:t>Contemporary Politics</w:t>
      </w:r>
      <w:r>
        <w:rPr>
          <w:rFonts w:ascii="Garamond" w:hAnsi="Garamond"/>
          <w:b/>
          <w:bCs/>
          <w:sz w:val="28"/>
          <w:szCs w:val="36"/>
        </w:rPr>
        <w:t xml:space="preserve"> 23(3): 348-368.</w:t>
      </w:r>
    </w:p>
    <w:p w14:paraId="1148C884" w14:textId="692DEA6A" w:rsidR="00913A21" w:rsidRPr="00F60AED" w:rsidRDefault="00913A21" w:rsidP="00F60AED">
      <w:pPr>
        <w:pStyle w:val="ae"/>
        <w:numPr>
          <w:ilvl w:val="1"/>
          <w:numId w:val="4"/>
        </w:numPr>
        <w:ind w:leftChars="0"/>
        <w:rPr>
          <w:rFonts w:ascii="Garamond" w:hAnsi="Garamond"/>
          <w:b/>
          <w:bCs/>
          <w:sz w:val="28"/>
          <w:szCs w:val="36"/>
        </w:rPr>
      </w:pPr>
      <w:r w:rsidRPr="00F60AED">
        <w:rPr>
          <w:rFonts w:ascii="Garamond" w:hAnsi="Garamond"/>
          <w:sz w:val="28"/>
          <w:szCs w:val="36"/>
        </w:rPr>
        <w:t xml:space="preserve">Argument: </w:t>
      </w:r>
      <w:r w:rsidR="00F60AED">
        <w:rPr>
          <w:rFonts w:ascii="Garamond" w:hAnsi="Garamond"/>
          <w:sz w:val="28"/>
          <w:szCs w:val="36"/>
        </w:rPr>
        <w:t>Do it!</w:t>
      </w:r>
      <w:bookmarkStart w:id="0" w:name="_GoBack"/>
      <w:bookmarkEnd w:id="0"/>
    </w:p>
    <w:p w14:paraId="1E74CE21" w14:textId="77777777" w:rsidR="00477A5A" w:rsidRPr="00913A21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69A2D570" w14:textId="77777777" w:rsidR="00477A5A" w:rsidRPr="00913A21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73F056D2" w14:textId="77777777" w:rsidR="00477A5A" w:rsidRPr="00913A21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31943C33" w14:textId="77777777" w:rsidR="00477A5A" w:rsidRPr="00913A21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1BBF430B" w14:textId="77777777" w:rsidR="00477A5A" w:rsidRPr="00913A21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0ACF07E6" w14:textId="77777777" w:rsidR="00477A5A" w:rsidRPr="00913A21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6F824F6D" w14:textId="3CFF2A78" w:rsidR="00477A5A" w:rsidRPr="00913A21" w:rsidRDefault="00477A5A" w:rsidP="00477A5A">
      <w:pPr>
        <w:rPr>
          <w:rFonts w:ascii="Garamond" w:eastAsia="Times New Roman" w:hAnsi="Garamond" w:cs="Times New Roman"/>
          <w:b/>
          <w:bCs/>
          <w:kern w:val="0"/>
          <w:sz w:val="24"/>
          <w:szCs w:val="24"/>
        </w:rPr>
      </w:pPr>
    </w:p>
    <w:sectPr w:rsidR="00477A5A" w:rsidRPr="00913A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6979C" w14:textId="77777777" w:rsidR="002A49DD" w:rsidRDefault="002A49DD" w:rsidP="00B772E1">
      <w:pPr>
        <w:spacing w:after="0" w:line="240" w:lineRule="auto"/>
      </w:pPr>
      <w:r>
        <w:separator/>
      </w:r>
    </w:p>
  </w:endnote>
  <w:endnote w:type="continuationSeparator" w:id="0">
    <w:p w14:paraId="6F9EF0F8" w14:textId="77777777" w:rsidR="002A49DD" w:rsidRDefault="002A49DD" w:rsidP="00B77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나눔손글씨 펜">
    <w:panose1 w:val="03040600000000000000"/>
    <w:charset w:val="81"/>
    <w:family w:val="script"/>
    <w:pitch w:val="variable"/>
    <w:sig w:usb0="800002A7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9F03A" w14:textId="77777777" w:rsidR="002A49DD" w:rsidRDefault="002A49DD" w:rsidP="00B772E1">
      <w:pPr>
        <w:spacing w:after="0" w:line="240" w:lineRule="auto"/>
      </w:pPr>
      <w:r>
        <w:separator/>
      </w:r>
    </w:p>
  </w:footnote>
  <w:footnote w:type="continuationSeparator" w:id="0">
    <w:p w14:paraId="46265CEA" w14:textId="77777777" w:rsidR="002A49DD" w:rsidRDefault="002A49DD" w:rsidP="00B77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6pt;height:11.6pt" o:bullet="t">
        <v:imagedata r:id="rId1" o:title="msoD124"/>
      </v:shape>
    </w:pict>
  </w:numPicBullet>
  <w:abstractNum w:abstractNumId="0" w15:restartNumberingAfterBreak="0">
    <w:nsid w:val="1B083F32"/>
    <w:multiLevelType w:val="hybridMultilevel"/>
    <w:tmpl w:val="F5CE7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E0A63"/>
    <w:multiLevelType w:val="hybridMultilevel"/>
    <w:tmpl w:val="D34204DC"/>
    <w:lvl w:ilvl="0" w:tplc="04090007">
      <w:start w:val="1"/>
      <w:numFmt w:val="bullet"/>
      <w:lvlText w:val=""/>
      <w:lvlPicBulletId w:val="0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33938"/>
    <w:multiLevelType w:val="hybridMultilevel"/>
    <w:tmpl w:val="CA1AE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6CF2"/>
    <w:multiLevelType w:val="hybridMultilevel"/>
    <w:tmpl w:val="3C5AD5B4"/>
    <w:lvl w:ilvl="0" w:tplc="04090007">
      <w:start w:val="1"/>
      <w:numFmt w:val="bullet"/>
      <w:lvlText w:val=""/>
      <w:lvlPicBulletId w:val="0"/>
      <w:lvlJc w:val="left"/>
      <w:pPr>
        <w:ind w:left="1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4" w15:restartNumberingAfterBreak="0">
    <w:nsid w:val="689B4B6A"/>
    <w:multiLevelType w:val="hybridMultilevel"/>
    <w:tmpl w:val="C03C71D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9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4" w:tplc="3F20376C">
      <w:start w:val="1"/>
      <w:numFmt w:val="decimal"/>
      <w:lvlText w:val="%5."/>
      <w:lvlJc w:val="left"/>
      <w:pPr>
        <w:ind w:left="39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6457F5"/>
    <w:multiLevelType w:val="hybridMultilevel"/>
    <w:tmpl w:val="3B76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zNLQwN7Y0MLO0NDdV0lEKTi0uzszPAykwrQUAzHz2lSwAAAA="/>
  </w:docVars>
  <w:rsids>
    <w:rsidRoot w:val="008E53BB"/>
    <w:rsid w:val="000633F9"/>
    <w:rsid w:val="00167CF6"/>
    <w:rsid w:val="00177658"/>
    <w:rsid w:val="002A49DD"/>
    <w:rsid w:val="00346D5B"/>
    <w:rsid w:val="00385C16"/>
    <w:rsid w:val="00477A5A"/>
    <w:rsid w:val="00534784"/>
    <w:rsid w:val="00565080"/>
    <w:rsid w:val="005E26C4"/>
    <w:rsid w:val="007722D2"/>
    <w:rsid w:val="008E53BB"/>
    <w:rsid w:val="00913A21"/>
    <w:rsid w:val="0098664D"/>
    <w:rsid w:val="00B44BE1"/>
    <w:rsid w:val="00B772E1"/>
    <w:rsid w:val="00C57B41"/>
    <w:rsid w:val="00C66A11"/>
    <w:rsid w:val="00D356BF"/>
    <w:rsid w:val="00DA3B16"/>
    <w:rsid w:val="00E77A46"/>
    <w:rsid w:val="00E91725"/>
    <w:rsid w:val="00F60AED"/>
    <w:rsid w:val="00F90FDA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14D95"/>
  <w15:docId w15:val="{BF222509-F47C-482B-BA60-7184350F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Pr>
      <w:b/>
      <w:bCs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b/>
      <w:bCs/>
    </w:rPr>
  </w:style>
  <w:style w:type="character" w:customStyle="1" w:styleId="7Char">
    <w:name w:val="제목 7 Char"/>
    <w:basedOn w:val="a0"/>
    <w:link w:val="7"/>
    <w:uiPriority w:val="9"/>
  </w:style>
  <w:style w:type="character" w:customStyle="1" w:styleId="8Char">
    <w:name w:val="제목 8 Char"/>
    <w:basedOn w:val="a0"/>
    <w:link w:val="8"/>
    <w:uiPriority w:val="9"/>
  </w:style>
  <w:style w:type="character" w:customStyle="1" w:styleId="9Char">
    <w:name w:val="제목 9 Char"/>
    <w:basedOn w:val="a0"/>
    <w:link w:val="9"/>
    <w:uiPriority w:val="9"/>
  </w:style>
  <w:style w:type="paragraph" w:styleId="a3">
    <w:name w:val="Title"/>
    <w:basedOn w:val="a"/>
    <w:next w:val="a"/>
    <w:link w:val="Char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8">
    <w:name w:val="Strong"/>
    <w:basedOn w:val="a0"/>
    <w:uiPriority w:val="22"/>
    <w:qFormat/>
    <w:rPr>
      <w:b/>
      <w:bCs/>
    </w:rPr>
  </w:style>
  <w:style w:type="paragraph" w:styleId="a9">
    <w:name w:val="Quote"/>
    <w:basedOn w:val="a"/>
    <w:next w:val="a"/>
    <w:link w:val="Char1"/>
    <w:uiPriority w:val="29"/>
    <w:qFormat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0"/>
    <w:link w:val="aa"/>
    <w:uiPriority w:val="30"/>
    <w:rPr>
      <w:b/>
      <w:bCs/>
      <w:i/>
      <w:iCs/>
      <w:color w:val="4F81BD" w:themeColor="accent1"/>
    </w:rPr>
  </w:style>
  <w:style w:type="character" w:styleId="ab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c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0"/>
    <w:uiPriority w:val="33"/>
    <w:qFormat/>
    <w:rPr>
      <w:b/>
      <w:bCs/>
      <w:smallCaps/>
      <w:spacing w:val="5"/>
    </w:rPr>
  </w:style>
  <w:style w:type="paragraph" w:styleId="ae">
    <w:name w:val="List Paragraph"/>
    <w:basedOn w:val="a"/>
    <w:uiPriority w:val="34"/>
    <w:qFormat/>
    <w:pPr>
      <w:ind w:leftChars="400" w:left="800"/>
    </w:p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0">
    <w:name w:val="FollowedHyperlink"/>
    <w:basedOn w:val="a0"/>
    <w:uiPriority w:val="99"/>
    <w:unhideWhenUsed/>
    <w:rPr>
      <w:color w:val="800080" w:themeColor="followedHyperlink"/>
      <w:u w:val="single"/>
    </w:rPr>
  </w:style>
  <w:style w:type="paragraph" w:styleId="af1">
    <w:name w:val="Normal (Web)"/>
    <w:basedOn w:val="a"/>
    <w:uiPriority w:val="99"/>
    <w:unhideWhenUsed/>
    <w:rsid w:val="008E53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ja-JP"/>
    </w:rPr>
  </w:style>
  <w:style w:type="paragraph" w:styleId="af2">
    <w:name w:val="header"/>
    <w:basedOn w:val="a"/>
    <w:link w:val="Char3"/>
    <w:uiPriority w:val="99"/>
    <w:unhideWhenUsed/>
    <w:rsid w:val="00B77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머리글 Char"/>
    <w:basedOn w:val="a0"/>
    <w:link w:val="af2"/>
    <w:uiPriority w:val="99"/>
    <w:rsid w:val="00B772E1"/>
  </w:style>
  <w:style w:type="paragraph" w:styleId="af3">
    <w:name w:val="footer"/>
    <w:basedOn w:val="a"/>
    <w:link w:val="Char4"/>
    <w:uiPriority w:val="99"/>
    <w:unhideWhenUsed/>
    <w:rsid w:val="00B77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바닥글 Char"/>
    <w:basedOn w:val="a0"/>
    <w:link w:val="af3"/>
    <w:uiPriority w:val="99"/>
    <w:rsid w:val="00B772E1"/>
  </w:style>
  <w:style w:type="paragraph" w:styleId="HTML">
    <w:name w:val="HTML Preformatted"/>
    <w:basedOn w:val="a"/>
    <w:link w:val="HTMLChar"/>
    <w:uiPriority w:val="99"/>
    <w:semiHidden/>
    <w:unhideWhenUsed/>
    <w:rsid w:val="007722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ja-JP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722D2"/>
    <w:rPr>
      <w:rFonts w:ascii="Courier New" w:eastAsia="Times New Roman" w:hAnsi="Courier New" w:cs="Courier New"/>
      <w:kern w:val="0"/>
      <w:szCs w:val="20"/>
      <w:lang w:eastAsia="ja-JP"/>
    </w:rPr>
  </w:style>
  <w:style w:type="character" w:customStyle="1" w:styleId="gd15mcfceub">
    <w:name w:val="gd15mcfceub"/>
    <w:basedOn w:val="a0"/>
    <w:rsid w:val="007722D2"/>
  </w:style>
  <w:style w:type="character" w:styleId="af4">
    <w:name w:val="Placeholder Text"/>
    <w:basedOn w:val="a0"/>
    <w:uiPriority w:val="99"/>
    <w:semiHidden/>
    <w:rsid w:val="0098664D"/>
    <w:rPr>
      <w:color w:val="808080"/>
    </w:rPr>
  </w:style>
  <w:style w:type="character" w:customStyle="1" w:styleId="gd15mcfckub">
    <w:name w:val="gd15mcfckub"/>
    <w:basedOn w:val="a0"/>
    <w:rsid w:val="0098664D"/>
  </w:style>
  <w:style w:type="character" w:customStyle="1" w:styleId="gd15mcfcktb">
    <w:name w:val="gd15mcfcktb"/>
    <w:basedOn w:val="a0"/>
    <w:rsid w:val="00986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A7BC7-CB6E-4B7D-9F60-4E852B7C5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1056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박상훈</dc:creator>
  <cp:keywords/>
  <dc:description/>
  <cp:lastModifiedBy>상훈 박</cp:lastModifiedBy>
  <cp:revision>7</cp:revision>
  <cp:lastPrinted>2020-01-23T17:20:00Z</cp:lastPrinted>
  <dcterms:created xsi:type="dcterms:W3CDTF">2020-01-16T01:31:00Z</dcterms:created>
  <dcterms:modified xsi:type="dcterms:W3CDTF">2020-02-05T22:14:00Z</dcterms:modified>
</cp:coreProperties>
</file>