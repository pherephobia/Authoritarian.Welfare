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8B8C" w14:textId="694D9BC4" w:rsidR="008E53BB" w:rsidRPr="00913A21" w:rsidRDefault="008E53BB">
      <w:pPr>
        <w:rPr>
          <w:rFonts w:ascii="Garamond" w:hAnsi="Garamond"/>
          <w:b/>
          <w:bCs/>
          <w:sz w:val="32"/>
          <w:szCs w:val="40"/>
        </w:rPr>
      </w:pPr>
      <w:r w:rsidRPr="00913A21">
        <w:rPr>
          <w:rFonts w:ascii="Garamond" w:hAnsi="Garamond"/>
          <w:b/>
          <w:bCs/>
          <w:sz w:val="32"/>
          <w:szCs w:val="40"/>
        </w:rPr>
        <w:t>SP20: Meeting with Advisor</w:t>
      </w:r>
      <w:r w:rsidR="004111C7">
        <w:rPr>
          <w:rFonts w:ascii="Garamond" w:hAnsi="Garamond"/>
          <w:b/>
          <w:bCs/>
          <w:sz w:val="32"/>
          <w:szCs w:val="40"/>
        </w:rPr>
        <w:t xml:space="preserve"> (Short chat)</w:t>
      </w:r>
    </w:p>
    <w:p w14:paraId="4ABDFE56" w14:textId="732AA26A" w:rsidR="00534784" w:rsidRPr="00913A21" w:rsidRDefault="008E53BB">
      <w:pPr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 xml:space="preserve">Date: </w:t>
      </w:r>
      <w:r w:rsidR="00913A21" w:rsidRPr="00913A21">
        <w:rPr>
          <w:rFonts w:ascii="Garamond" w:hAnsi="Garamond"/>
          <w:sz w:val="28"/>
          <w:szCs w:val="36"/>
        </w:rPr>
        <w:t>2</w:t>
      </w:r>
      <w:r w:rsidRPr="00913A21">
        <w:rPr>
          <w:rFonts w:ascii="Garamond" w:hAnsi="Garamond"/>
          <w:sz w:val="28"/>
          <w:szCs w:val="36"/>
        </w:rPr>
        <w:t>/</w:t>
      </w:r>
      <w:r w:rsidR="00B83A39">
        <w:rPr>
          <w:rFonts w:ascii="Garamond" w:hAnsi="Garamond"/>
          <w:sz w:val="28"/>
          <w:szCs w:val="36"/>
        </w:rPr>
        <w:t>2</w:t>
      </w:r>
      <w:r w:rsidR="004111C7">
        <w:rPr>
          <w:rFonts w:ascii="Garamond" w:hAnsi="Garamond"/>
          <w:sz w:val="28"/>
          <w:szCs w:val="36"/>
        </w:rPr>
        <w:t>8</w:t>
      </w:r>
      <w:r w:rsidRPr="00913A21">
        <w:rPr>
          <w:rFonts w:ascii="Garamond" w:hAnsi="Garamond"/>
          <w:sz w:val="28"/>
          <w:szCs w:val="36"/>
        </w:rPr>
        <w:t>/2020, Starts from 1</w:t>
      </w:r>
      <w:r w:rsidR="004111C7">
        <w:rPr>
          <w:rFonts w:ascii="Garamond" w:hAnsi="Garamond"/>
          <w:sz w:val="28"/>
          <w:szCs w:val="36"/>
        </w:rPr>
        <w:t>3</w:t>
      </w:r>
      <w:r w:rsidRPr="00913A21">
        <w:rPr>
          <w:rFonts w:ascii="Garamond" w:hAnsi="Garamond"/>
          <w:sz w:val="28"/>
          <w:szCs w:val="36"/>
        </w:rPr>
        <w:t>:</w:t>
      </w:r>
      <w:r w:rsidR="004111C7">
        <w:rPr>
          <w:rFonts w:ascii="Garamond" w:hAnsi="Garamond"/>
          <w:sz w:val="28"/>
          <w:szCs w:val="36"/>
        </w:rPr>
        <w:t>45</w:t>
      </w:r>
      <w:r w:rsidRPr="00913A21">
        <w:rPr>
          <w:rFonts w:ascii="Garamond" w:hAnsi="Garamond"/>
          <w:sz w:val="28"/>
          <w:szCs w:val="36"/>
        </w:rPr>
        <w:t xml:space="preserve"> ~</w:t>
      </w:r>
    </w:p>
    <w:p w14:paraId="621D1395" w14:textId="4CE16B79" w:rsidR="00477A5A" w:rsidRPr="00913A21" w:rsidRDefault="00477A5A" w:rsidP="008A3B68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 w:rsidRPr="00913A21">
        <w:rPr>
          <w:rFonts w:ascii="Garamond" w:hAnsi="Garamond"/>
          <w:b/>
          <w:bCs/>
          <w:sz w:val="28"/>
          <w:szCs w:val="36"/>
        </w:rPr>
        <w:t>Research: Authoritarian Welfare State Paper: Write a Note here.</w:t>
      </w:r>
    </w:p>
    <w:p w14:paraId="697E8FEF" w14:textId="3FBC4EBC" w:rsidR="0098664D" w:rsidRPr="00913A21" w:rsidRDefault="004111C7" w:rsidP="008A3B68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Department Paper Competition (~ 12th March)</w:t>
      </w:r>
    </w:p>
    <w:p w14:paraId="7C4D2AC4" w14:textId="5658AA00" w:rsidR="007975AB" w:rsidRDefault="004111C7" w:rsidP="00B83A39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Re-organize the paper with the comments from IRCP</w:t>
      </w:r>
    </w:p>
    <w:p w14:paraId="58DC94F9" w14:textId="4D651865" w:rsidR="00B83A39" w:rsidRDefault="004111C7" w:rsidP="00B83A39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Competition on 21st March</w:t>
      </w:r>
    </w:p>
    <w:p w14:paraId="07BDE548" w14:textId="1935846B" w:rsidR="00CE1180" w:rsidRPr="00167CF6" w:rsidRDefault="00CE1180" w:rsidP="00CE1180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>
        <w:rPr>
          <w:rFonts w:ascii="Garamond" w:hAnsi="Garamond"/>
          <w:b/>
          <w:bCs/>
          <w:sz w:val="28"/>
          <w:szCs w:val="36"/>
        </w:rPr>
        <w:t>ICPSR</w:t>
      </w:r>
    </w:p>
    <w:p w14:paraId="322FA275" w14:textId="7318DFBB" w:rsidR="004111C7" w:rsidRPr="004111C7" w:rsidRDefault="004111C7" w:rsidP="004111C7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S</w:t>
      </w:r>
      <w:r>
        <w:rPr>
          <w:rFonts w:ascii="Garamond" w:hAnsi="Garamond"/>
          <w:b/>
          <w:bCs/>
          <w:sz w:val="28"/>
          <w:szCs w:val="36"/>
        </w:rPr>
        <w:t>cholarship for Political Science</w:t>
      </w:r>
      <w:r>
        <w:rPr>
          <w:rFonts w:ascii="Garamond" w:hAnsi="Garamond"/>
          <w:b/>
          <w:bCs/>
          <w:sz w:val="28"/>
          <w:szCs w:val="36"/>
        </w:rPr>
        <w:t xml:space="preserve"> (~ 31st March)</w:t>
      </w:r>
    </w:p>
    <w:p w14:paraId="2BD13064" w14:textId="601A26CA" w:rsidR="00CE1180" w:rsidRPr="00CE1180" w:rsidRDefault="004111C7" w:rsidP="00CE1180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Minor → Methodology</w:t>
      </w:r>
    </w:p>
    <w:p w14:paraId="288E7F7A" w14:textId="0BD27B53" w:rsidR="00CE1180" w:rsidRDefault="004111C7" w:rsidP="00CE1180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Requirements:</w:t>
      </w:r>
    </w:p>
    <w:p w14:paraId="4A46B8D4" w14:textId="268F4BC9" w:rsidR="004111C7" w:rsidRPr="004111C7" w:rsidRDefault="004111C7" w:rsidP="004111C7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bookmarkStart w:id="0" w:name="_GoBack"/>
      <w:bookmarkEnd w:id="0"/>
      <w:r w:rsidRPr="004111C7">
        <w:rPr>
          <w:rFonts w:ascii="Garamond" w:hAnsi="Garamond"/>
          <w:sz w:val="28"/>
          <w:szCs w:val="36"/>
        </w:rPr>
        <w:t>A current curriculum vitae</w:t>
      </w:r>
    </w:p>
    <w:p w14:paraId="162D81DF" w14:textId="77777777" w:rsidR="004111C7" w:rsidRPr="004111C7" w:rsidRDefault="004111C7" w:rsidP="004111C7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  <w:u w:val="single"/>
        </w:rPr>
      </w:pPr>
      <w:r w:rsidRPr="004111C7">
        <w:rPr>
          <w:rFonts w:ascii="Garamond" w:hAnsi="Garamond"/>
          <w:sz w:val="28"/>
          <w:szCs w:val="36"/>
          <w:u w:val="single"/>
        </w:rPr>
        <w:t>A cover letter explaining how participation in the ICPSR Summer Program will contribute toward the completion of your degree.</w:t>
      </w:r>
    </w:p>
    <w:p w14:paraId="24D1E19E" w14:textId="44DE7414" w:rsidR="004111C7" w:rsidRPr="004111C7" w:rsidRDefault="004111C7" w:rsidP="004111C7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  <w:u w:val="single"/>
        </w:rPr>
      </w:pPr>
      <w:r w:rsidRPr="004111C7">
        <w:rPr>
          <w:rFonts w:ascii="Garamond" w:hAnsi="Garamond"/>
          <w:sz w:val="28"/>
          <w:szCs w:val="36"/>
          <w:u w:val="single"/>
        </w:rPr>
        <w:t>Two letters of recommendation from faculty.</w:t>
      </w:r>
    </w:p>
    <w:p w14:paraId="42E9A156" w14:textId="2B871BB6" w:rsidR="004111C7" w:rsidRPr="004111C7" w:rsidRDefault="004111C7" w:rsidP="004111C7">
      <w:pPr>
        <w:pStyle w:val="ae"/>
        <w:numPr>
          <w:ilvl w:val="0"/>
          <w:numId w:val="1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 xml:space="preserve">Carl Henrik </w:t>
      </w:r>
      <w:proofErr w:type="spellStart"/>
      <w:r>
        <w:rPr>
          <w:rFonts w:ascii="Garamond" w:hAnsi="Garamond"/>
          <w:b/>
          <w:bCs/>
          <w:sz w:val="28"/>
          <w:szCs w:val="36"/>
        </w:rPr>
        <w:t>Knutsen</w:t>
      </w:r>
      <w:proofErr w:type="spellEnd"/>
      <w:r>
        <w:rPr>
          <w:rFonts w:ascii="Garamond" w:hAnsi="Garamond"/>
          <w:b/>
          <w:bCs/>
          <w:sz w:val="28"/>
          <w:szCs w:val="36"/>
        </w:rPr>
        <w:t xml:space="preserve"> (5th March 11:00 am to 1:00 pm)</w:t>
      </w:r>
    </w:p>
    <w:p w14:paraId="2A22ABFA" w14:textId="0A486D8E" w:rsidR="004111C7" w:rsidRPr="004111C7" w:rsidRDefault="004111C7" w:rsidP="004111C7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Note:</w:t>
      </w:r>
    </w:p>
    <w:p w14:paraId="6F824F6D" w14:textId="0F2C5464" w:rsidR="00477A5A" w:rsidRPr="00913A21" w:rsidRDefault="00477A5A" w:rsidP="004111C7">
      <w:pPr>
        <w:tabs>
          <w:tab w:val="left" w:pos="1271"/>
        </w:tabs>
        <w:rPr>
          <w:rFonts w:ascii="Garamond" w:eastAsia="Times New Roman" w:hAnsi="Garamond" w:cs="Times New Roman"/>
          <w:b/>
          <w:bCs/>
          <w:kern w:val="0"/>
          <w:sz w:val="24"/>
          <w:szCs w:val="24"/>
        </w:rPr>
      </w:pPr>
    </w:p>
    <w:sectPr w:rsidR="00477A5A" w:rsidRPr="00913A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1AA06" w14:textId="77777777" w:rsidR="00CC2BAE" w:rsidRDefault="00CC2BAE" w:rsidP="00B772E1">
      <w:pPr>
        <w:spacing w:after="0" w:line="240" w:lineRule="auto"/>
      </w:pPr>
      <w:r>
        <w:separator/>
      </w:r>
    </w:p>
  </w:endnote>
  <w:endnote w:type="continuationSeparator" w:id="0">
    <w:p w14:paraId="3023E9AA" w14:textId="77777777" w:rsidR="00CC2BAE" w:rsidRDefault="00CC2BAE" w:rsidP="00B7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C3CF0" w14:textId="77777777" w:rsidR="00CC2BAE" w:rsidRDefault="00CC2BAE" w:rsidP="00B772E1">
      <w:pPr>
        <w:spacing w:after="0" w:line="240" w:lineRule="auto"/>
      </w:pPr>
      <w:r>
        <w:separator/>
      </w:r>
    </w:p>
  </w:footnote>
  <w:footnote w:type="continuationSeparator" w:id="0">
    <w:p w14:paraId="4A54B9A3" w14:textId="77777777" w:rsidR="00CC2BAE" w:rsidRDefault="00CC2BAE" w:rsidP="00B7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D124"/>
      </v:shape>
    </w:pict>
  </w:numPicBullet>
  <w:abstractNum w:abstractNumId="0" w15:restartNumberingAfterBreak="0">
    <w:nsid w:val="1B083F32"/>
    <w:multiLevelType w:val="hybridMultilevel"/>
    <w:tmpl w:val="F5C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A63"/>
    <w:multiLevelType w:val="hybridMultilevel"/>
    <w:tmpl w:val="D34204DC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81F34"/>
    <w:multiLevelType w:val="multilevel"/>
    <w:tmpl w:val="7F54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C33938"/>
    <w:multiLevelType w:val="hybridMultilevel"/>
    <w:tmpl w:val="CA1A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06CF2"/>
    <w:multiLevelType w:val="hybridMultilevel"/>
    <w:tmpl w:val="3C5AD5B4"/>
    <w:lvl w:ilvl="0" w:tplc="04090007">
      <w:start w:val="1"/>
      <w:numFmt w:val="bullet"/>
      <w:lvlText w:val=""/>
      <w:lvlPicBulletId w:val="0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5" w15:restartNumberingAfterBreak="0">
    <w:nsid w:val="689B4B6A"/>
    <w:multiLevelType w:val="hybridMultilevel"/>
    <w:tmpl w:val="3EBE598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3F20376C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6457F5"/>
    <w:multiLevelType w:val="hybridMultilevel"/>
    <w:tmpl w:val="3B7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LQwN7Y0MLO0NDdV0lEKTi0uzszPAymwqAUAgQJYICwAAAA="/>
  </w:docVars>
  <w:rsids>
    <w:rsidRoot w:val="008E53BB"/>
    <w:rsid w:val="000633F9"/>
    <w:rsid w:val="000B7A50"/>
    <w:rsid w:val="00167CF6"/>
    <w:rsid w:val="00177658"/>
    <w:rsid w:val="002A49DD"/>
    <w:rsid w:val="00346D5B"/>
    <w:rsid w:val="00385C16"/>
    <w:rsid w:val="003A45A0"/>
    <w:rsid w:val="004111C7"/>
    <w:rsid w:val="00477A5A"/>
    <w:rsid w:val="00534784"/>
    <w:rsid w:val="00565080"/>
    <w:rsid w:val="00566F2D"/>
    <w:rsid w:val="005E26C4"/>
    <w:rsid w:val="007722D2"/>
    <w:rsid w:val="007975AB"/>
    <w:rsid w:val="008A3B68"/>
    <w:rsid w:val="008E53BB"/>
    <w:rsid w:val="00913A21"/>
    <w:rsid w:val="0098664D"/>
    <w:rsid w:val="00B44BE1"/>
    <w:rsid w:val="00B772E1"/>
    <w:rsid w:val="00B83A39"/>
    <w:rsid w:val="00C57B41"/>
    <w:rsid w:val="00C66A11"/>
    <w:rsid w:val="00CC2BAE"/>
    <w:rsid w:val="00CE1180"/>
    <w:rsid w:val="00D356BF"/>
    <w:rsid w:val="00DA3B16"/>
    <w:rsid w:val="00E77A46"/>
    <w:rsid w:val="00E91725"/>
    <w:rsid w:val="00F60AED"/>
    <w:rsid w:val="00F90FDA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D95"/>
  <w15:docId w15:val="{BF222509-F47C-482B-BA60-7184350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8E5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paragraph" w:styleId="af2">
    <w:name w:val="header"/>
    <w:basedOn w:val="a"/>
    <w:link w:val="Char3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B772E1"/>
  </w:style>
  <w:style w:type="paragraph" w:styleId="af3">
    <w:name w:val="footer"/>
    <w:basedOn w:val="a"/>
    <w:link w:val="Char4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B772E1"/>
  </w:style>
  <w:style w:type="paragraph" w:styleId="HTML">
    <w:name w:val="HTML Preformatted"/>
    <w:basedOn w:val="a"/>
    <w:link w:val="HTMLChar"/>
    <w:uiPriority w:val="99"/>
    <w:semiHidden/>
    <w:unhideWhenUsed/>
    <w:rsid w:val="00772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2D2"/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gd15mcfceub">
    <w:name w:val="gd15mcfceub"/>
    <w:basedOn w:val="a0"/>
    <w:rsid w:val="007722D2"/>
  </w:style>
  <w:style w:type="character" w:styleId="af4">
    <w:name w:val="Placeholder Text"/>
    <w:basedOn w:val="a0"/>
    <w:uiPriority w:val="99"/>
    <w:semiHidden/>
    <w:rsid w:val="0098664D"/>
    <w:rPr>
      <w:color w:val="808080"/>
    </w:rPr>
  </w:style>
  <w:style w:type="character" w:customStyle="1" w:styleId="gd15mcfckub">
    <w:name w:val="gd15mcfckub"/>
    <w:basedOn w:val="a0"/>
    <w:rsid w:val="0098664D"/>
  </w:style>
  <w:style w:type="character" w:customStyle="1" w:styleId="gd15mcfcktb">
    <w:name w:val="gd15mcfcktb"/>
    <w:basedOn w:val="a0"/>
    <w:rsid w:val="0098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43309-908F-4475-8CA8-7FD8EE0DC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1183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박상훈</dc:creator>
  <cp:keywords/>
  <dc:description/>
  <cp:lastModifiedBy>상훈 박</cp:lastModifiedBy>
  <cp:revision>10</cp:revision>
  <cp:lastPrinted>2020-01-23T17:20:00Z</cp:lastPrinted>
  <dcterms:created xsi:type="dcterms:W3CDTF">2020-01-16T01:31:00Z</dcterms:created>
  <dcterms:modified xsi:type="dcterms:W3CDTF">2020-02-28T18:33:00Z</dcterms:modified>
</cp:coreProperties>
</file>